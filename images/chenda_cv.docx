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9B1DA" w14:textId="1806C541" w:rsidR="00816216" w:rsidRPr="009A3B8D" w:rsidRDefault="004520EC" w:rsidP="004520EC">
      <w:pPr>
        <w:pStyle w:val="a5"/>
        <w:jc w:val="center"/>
        <w:rPr>
          <w:sz w:val="32"/>
          <w:szCs w:val="32"/>
        </w:rPr>
      </w:pPr>
      <w:r w:rsidRPr="009A3B8D">
        <w:rPr>
          <w:sz w:val="32"/>
          <w:szCs w:val="32"/>
        </w:rPr>
        <w:t>Chenda Duan</w:t>
      </w:r>
    </w:p>
    <w:p w14:paraId="46846CAF" w14:textId="46ABD151" w:rsidR="004520EC" w:rsidRPr="0000119B" w:rsidRDefault="0000119B" w:rsidP="004520EC">
      <w:pPr>
        <w:pStyle w:val="a5"/>
        <w:jc w:val="center"/>
        <w:rPr>
          <w:color w:val="auto"/>
          <w:sz w:val="22"/>
        </w:rPr>
      </w:pPr>
      <w:r w:rsidRPr="0000119B">
        <w:rPr>
          <w:color w:val="auto"/>
          <w:sz w:val="22"/>
        </w:rPr>
        <w:t>DEN-B610</w:t>
      </w:r>
      <w:r w:rsidRPr="0000119B">
        <w:rPr>
          <w:rFonts w:ascii="黑体" w:eastAsia="黑体" w:hAnsi="黑体" w:hint="eastAsia"/>
          <w:color w:val="auto"/>
          <w:sz w:val="22"/>
          <w:lang w:eastAsia="zh-CN"/>
        </w:rPr>
        <w:t>，</w:t>
      </w:r>
      <w:r w:rsidRPr="0000119B">
        <w:rPr>
          <w:rFonts w:eastAsia="黑体" w:hint="eastAsia"/>
          <w:color w:val="auto"/>
          <w:sz w:val="22"/>
          <w:lang w:eastAsia="zh-CN"/>
        </w:rPr>
        <w:t xml:space="preserve"> </w:t>
      </w:r>
      <w:r w:rsidRPr="0000119B">
        <w:rPr>
          <w:color w:val="auto"/>
          <w:sz w:val="22"/>
        </w:rPr>
        <w:t>330 De Neve Drive</w:t>
      </w:r>
      <w:r w:rsidRPr="0000119B">
        <w:rPr>
          <w:rFonts w:ascii="黑体" w:eastAsia="黑体" w:hAnsi="黑体" w:hint="eastAsia"/>
          <w:color w:val="auto"/>
          <w:sz w:val="22"/>
          <w:lang w:eastAsia="zh-CN"/>
        </w:rPr>
        <w:t xml:space="preserve">， </w:t>
      </w:r>
      <w:r w:rsidRPr="0000119B">
        <w:rPr>
          <w:color w:val="auto"/>
          <w:sz w:val="22"/>
        </w:rPr>
        <w:t xml:space="preserve">Los Angeles, CA 90024 </w:t>
      </w:r>
    </w:p>
    <w:p w14:paraId="56C9FDAB" w14:textId="7F630499" w:rsidR="004520EC" w:rsidRPr="00E53CCA" w:rsidRDefault="004520EC" w:rsidP="004520EC">
      <w:pPr>
        <w:pStyle w:val="a5"/>
        <w:jc w:val="center"/>
        <w:rPr>
          <w:color w:val="auto"/>
          <w:sz w:val="22"/>
        </w:rPr>
      </w:pPr>
      <w:r w:rsidRPr="0000119B">
        <w:rPr>
          <w:color w:val="auto"/>
          <w:sz w:val="22"/>
        </w:rPr>
        <w:t> </w:t>
      </w:r>
      <w:r w:rsidR="0000119B" w:rsidRPr="0000119B">
        <w:rPr>
          <w:color w:val="auto"/>
          <w:sz w:val="22"/>
        </w:rPr>
        <w:t>310 254 5864</w:t>
      </w:r>
      <w:r w:rsidRPr="0000119B">
        <w:rPr>
          <w:color w:val="auto"/>
          <w:sz w:val="22"/>
        </w:rPr>
        <w:t xml:space="preserve"> |  </w:t>
      </w:r>
      <w:hyperlink r:id="rId8">
        <w:r w:rsidRPr="0000119B">
          <w:rPr>
            <w:rStyle w:val="af1"/>
            <w:color w:val="auto"/>
            <w:sz w:val="22"/>
          </w:rPr>
          <w:t>chenda@ucla.edu</w:t>
        </w:r>
      </w:hyperlink>
    </w:p>
    <w:sdt>
      <w:sdtPr>
        <w:alias w:val="Education:"/>
        <w:tag w:val="Education:"/>
        <w:id w:val="807127995"/>
        <w:placeholder>
          <w:docPart w:val="D58FC5F8CD764A49A9EBC3C43B5498D9"/>
        </w:placeholder>
        <w:temporary/>
        <w:showingPlcHdr/>
        <w15:appearance w15:val="hidden"/>
      </w:sdtPr>
      <w:sdtEndPr/>
      <w:sdtContent>
        <w:p w14:paraId="6E78E35A" w14:textId="77777777" w:rsidR="006270A9" w:rsidRDefault="009D5933">
          <w:pPr>
            <w:pStyle w:val="1"/>
          </w:pPr>
          <w:r>
            <w:t>Education</w:t>
          </w:r>
        </w:p>
      </w:sdtContent>
    </w:sdt>
    <w:p w14:paraId="2EB6E656" w14:textId="5033A669" w:rsidR="006270A9" w:rsidRPr="0057550A" w:rsidRDefault="00D0337C">
      <w:pPr>
        <w:pStyle w:val="2"/>
        <w:rPr>
          <w:sz w:val="22"/>
          <w:szCs w:val="22"/>
        </w:rPr>
      </w:pPr>
      <w:r w:rsidRPr="0057550A">
        <w:rPr>
          <w:caps w:val="0"/>
          <w:sz w:val="22"/>
          <w:szCs w:val="22"/>
        </w:rPr>
        <w:t>University of California</w:t>
      </w:r>
      <w:r w:rsidR="0022655F" w:rsidRPr="0057550A">
        <w:rPr>
          <w:caps w:val="0"/>
          <w:sz w:val="22"/>
          <w:szCs w:val="22"/>
        </w:rPr>
        <w:t>,</w:t>
      </w:r>
      <w:r w:rsidR="00297567" w:rsidRPr="0057550A">
        <w:rPr>
          <w:caps w:val="0"/>
          <w:sz w:val="22"/>
          <w:szCs w:val="22"/>
        </w:rPr>
        <w:t xml:space="preserve"> </w:t>
      </w:r>
      <w:r w:rsidR="0022655F" w:rsidRPr="0057550A">
        <w:rPr>
          <w:caps w:val="0"/>
          <w:sz w:val="22"/>
          <w:szCs w:val="22"/>
        </w:rPr>
        <w:t xml:space="preserve">Los Angeles </w:t>
      </w:r>
      <w:r w:rsidR="00297567" w:rsidRPr="0057550A">
        <w:rPr>
          <w:caps w:val="0"/>
          <w:sz w:val="22"/>
          <w:szCs w:val="22"/>
        </w:rPr>
        <w:t>(UCLA)</w:t>
      </w:r>
      <w:r w:rsidRPr="0057550A">
        <w:rPr>
          <w:caps w:val="0"/>
          <w:sz w:val="22"/>
          <w:szCs w:val="22"/>
        </w:rPr>
        <w:t xml:space="preserve">, </w:t>
      </w:r>
      <w:r w:rsidR="00D5516E" w:rsidRPr="0057550A">
        <w:rPr>
          <w:caps w:val="0"/>
          <w:sz w:val="22"/>
          <w:szCs w:val="22"/>
        </w:rPr>
        <w:t xml:space="preserve">School of Engineering, </w:t>
      </w:r>
      <w:r w:rsidRPr="0057550A">
        <w:rPr>
          <w:caps w:val="0"/>
          <w:sz w:val="22"/>
          <w:szCs w:val="22"/>
        </w:rPr>
        <w:t>Los Angeles</w:t>
      </w:r>
      <w:r w:rsidR="006D74C4" w:rsidRPr="0057550A">
        <w:rPr>
          <w:caps w:val="0"/>
          <w:sz w:val="22"/>
          <w:szCs w:val="22"/>
        </w:rPr>
        <w:t>, CA</w:t>
      </w:r>
    </w:p>
    <w:p w14:paraId="6DA9BA0C" w14:textId="3F3D965E" w:rsidR="00297567" w:rsidRDefault="00297567" w:rsidP="00297567">
      <w:pPr>
        <w:pStyle w:val="a"/>
        <w:numPr>
          <w:ilvl w:val="0"/>
          <w:numId w:val="0"/>
        </w:numPr>
      </w:pPr>
      <w:r w:rsidRPr="00297567">
        <w:t>Bachelor of Science</w:t>
      </w:r>
      <w:r>
        <w:t xml:space="preserve"> in</w:t>
      </w:r>
      <w:r w:rsidRPr="00297567">
        <w:t xml:space="preserve"> Computer Science</w:t>
      </w:r>
      <w:r w:rsidR="00437643">
        <w:t xml:space="preserve">, </w:t>
      </w:r>
      <w:r w:rsidR="00437643" w:rsidRPr="00437643">
        <w:t>GPA: 4</w:t>
      </w:r>
      <w:r w:rsidR="00437643">
        <w:t>.0</w:t>
      </w:r>
      <w:r w:rsidR="00437643" w:rsidRPr="00437643">
        <w:t>/4.0</w:t>
      </w:r>
      <w:r w:rsidR="0037136E">
        <w:tab/>
      </w:r>
      <w:r w:rsidR="00E74712">
        <w:tab/>
      </w:r>
      <w:r w:rsidR="00E74712">
        <w:tab/>
      </w:r>
      <w:r w:rsidR="0037136E" w:rsidRPr="0037136E">
        <w:t>2019</w:t>
      </w:r>
      <w:r w:rsidR="00E74712" w:rsidRPr="0037136E">
        <w:t>.0</w:t>
      </w:r>
      <w:r w:rsidR="00E74712">
        <w:t>9</w:t>
      </w:r>
      <w:r w:rsidR="0037136E" w:rsidRPr="0037136E">
        <w:t xml:space="preserve"> </w:t>
      </w:r>
      <w:r w:rsidR="00437643">
        <w:t>–</w:t>
      </w:r>
      <w:r w:rsidR="0037136E" w:rsidRPr="0037136E">
        <w:t xml:space="preserve"> </w:t>
      </w:r>
      <w:r w:rsidR="00437643">
        <w:t xml:space="preserve">Expected </w:t>
      </w:r>
      <w:r w:rsidR="0037136E" w:rsidRPr="0037136E">
        <w:t>202</w:t>
      </w:r>
      <w:r w:rsidR="0037136E">
        <w:t>2</w:t>
      </w:r>
      <w:r w:rsidR="00E74712" w:rsidRPr="0037136E">
        <w:t>.0</w:t>
      </w:r>
      <w:r w:rsidR="00E74712">
        <w:t>6</w:t>
      </w:r>
    </w:p>
    <w:p w14:paraId="7E3D812E" w14:textId="2213A6C6" w:rsidR="00C11ECC" w:rsidRPr="00C11ECC" w:rsidRDefault="00C11ECC" w:rsidP="00C11ECC">
      <w:pPr>
        <w:pStyle w:val="a"/>
        <w:numPr>
          <w:ilvl w:val="0"/>
          <w:numId w:val="0"/>
        </w:numPr>
        <w:ind w:left="216" w:hanging="216"/>
      </w:pPr>
      <w:r w:rsidRPr="00C11ECC">
        <w:t>Dean's List</w:t>
      </w:r>
      <w:r w:rsidRPr="00C11ECC">
        <w:tab/>
      </w:r>
      <w:r w:rsidRPr="00C11ECC">
        <w:tab/>
      </w:r>
      <w:r w:rsidRPr="00C11ECC">
        <w:tab/>
      </w:r>
      <w:r w:rsidRPr="00C11ECC">
        <w:tab/>
      </w:r>
      <w:r w:rsidRPr="00C11ECC">
        <w:tab/>
      </w:r>
      <w:r w:rsidRPr="00C11ECC">
        <w:tab/>
      </w:r>
      <w:r w:rsidRPr="00C11ECC">
        <w:tab/>
        <w:t xml:space="preserve"> </w:t>
      </w:r>
      <w:r>
        <w:tab/>
      </w:r>
      <w:r>
        <w:tab/>
      </w:r>
      <w:r w:rsidRPr="00C11ECC">
        <w:t>2019 – 2021</w:t>
      </w:r>
    </w:p>
    <w:p w14:paraId="2E4B2421" w14:textId="30C80004" w:rsidR="006270A9" w:rsidRDefault="00D5516E">
      <w:pPr>
        <w:pStyle w:val="1"/>
      </w:pPr>
      <w:r>
        <w:t>Research Experience</w:t>
      </w:r>
    </w:p>
    <w:p w14:paraId="13B5C17C" w14:textId="008CAB60" w:rsidR="006270A9" w:rsidRPr="0057550A" w:rsidRDefault="00D5516E">
      <w:pPr>
        <w:pStyle w:val="2"/>
        <w:rPr>
          <w:sz w:val="22"/>
          <w:szCs w:val="22"/>
        </w:rPr>
      </w:pPr>
      <w:bookmarkStart w:id="0" w:name="_Hlk80978292"/>
      <w:r w:rsidRPr="0057550A">
        <w:rPr>
          <w:caps w:val="0"/>
          <w:sz w:val="22"/>
          <w:szCs w:val="22"/>
        </w:rPr>
        <w:t>UCLA Structure-Computer Interaction Lab</w:t>
      </w:r>
    </w:p>
    <w:p w14:paraId="568764D8" w14:textId="0458F035" w:rsidR="00D5516E" w:rsidRDefault="00D5516E" w:rsidP="00D5516E">
      <w:pPr>
        <w:pStyle w:val="a"/>
        <w:numPr>
          <w:ilvl w:val="0"/>
          <w:numId w:val="0"/>
        </w:numPr>
        <w:ind w:left="216" w:hanging="216"/>
      </w:pPr>
      <w:r w:rsidRPr="00D5516E">
        <w:t>Undergraduate Researcher</w:t>
      </w:r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 w:rsidR="00FA00B0">
        <w:tab/>
      </w:r>
      <w:r w:rsidRPr="0037136E">
        <w:t>20</w:t>
      </w:r>
      <w:r w:rsidR="00FA00B0">
        <w:t>20</w:t>
      </w:r>
      <w:r w:rsidRPr="0037136E">
        <w:t>.0</w:t>
      </w:r>
      <w:r w:rsidR="00FA00B0">
        <w:t>6</w:t>
      </w:r>
      <w:r w:rsidRPr="0037136E">
        <w:t xml:space="preserve"> </w:t>
      </w:r>
      <w:r>
        <w:t xml:space="preserve">– </w:t>
      </w:r>
    </w:p>
    <w:p w14:paraId="57D033F6" w14:textId="22D3F00E" w:rsidR="00B95F37" w:rsidRPr="00B95F37" w:rsidRDefault="00B95F37" w:rsidP="00B95F37">
      <w:pPr>
        <w:pStyle w:val="a"/>
        <w:numPr>
          <w:ilvl w:val="0"/>
          <w:numId w:val="0"/>
        </w:numPr>
        <w:ind w:left="216"/>
        <w:rPr>
          <w:b/>
          <w:bCs/>
          <w:color w:val="auto"/>
        </w:rPr>
      </w:pPr>
      <w:r w:rsidRPr="00B95F37">
        <w:rPr>
          <w:b/>
          <w:bCs/>
          <w:color w:val="auto"/>
        </w:rPr>
        <w:t>Low-Cost Autonomous Weed-Control Agri-Robot</w:t>
      </w:r>
      <w:r w:rsidR="00A95A36">
        <w:rPr>
          <w:b/>
          <w:bCs/>
          <w:color w:val="auto"/>
        </w:rPr>
        <w:t xml:space="preserve"> Project</w:t>
      </w:r>
    </w:p>
    <w:p w14:paraId="527EC5E2" w14:textId="3B07755D" w:rsidR="00D5516E" w:rsidRDefault="00C672D9">
      <w:pPr>
        <w:pStyle w:val="a"/>
      </w:pPr>
      <w:r>
        <w:t>Collaborated to d</w:t>
      </w:r>
      <w:r w:rsidR="00B95F37">
        <w:t xml:space="preserve">evelop </w:t>
      </w:r>
      <w:r w:rsidR="002D395D" w:rsidRPr="002D395D">
        <w:t>a 2D LiDAR-based road identification</w:t>
      </w:r>
      <w:r w:rsidR="00A57C98">
        <w:t xml:space="preserve"> system</w:t>
      </w:r>
      <w:r w:rsidR="002D395D" w:rsidRPr="002D395D">
        <w:t xml:space="preserve"> and </w:t>
      </w:r>
      <w:r w:rsidR="00B95F37">
        <w:t>improve</w:t>
      </w:r>
      <w:r w:rsidR="00A57C98">
        <w:t>d</w:t>
      </w:r>
      <w:r w:rsidR="00B95F37">
        <w:t xml:space="preserve"> the navigation accuracy for the robot</w:t>
      </w:r>
      <w:r w:rsidR="00A57C98">
        <w:t xml:space="preserve"> while maintained at low cost</w:t>
      </w:r>
      <w:r w:rsidR="002D395D" w:rsidRPr="002D395D">
        <w:t>.</w:t>
      </w:r>
    </w:p>
    <w:p w14:paraId="30510544" w14:textId="7DB22E90" w:rsidR="002D395D" w:rsidRDefault="007065A5">
      <w:pPr>
        <w:pStyle w:val="a"/>
      </w:pPr>
      <w:r>
        <w:t>Built</w:t>
      </w:r>
      <w:r w:rsidR="002D395D" w:rsidRPr="002D395D">
        <w:t xml:space="preserve"> a simula</w:t>
      </w:r>
      <w:r w:rsidR="00A542CB" w:rsidRPr="00A542CB">
        <w:rPr>
          <w:rFonts w:hint="eastAsia"/>
        </w:rPr>
        <w:t>t</w:t>
      </w:r>
      <w:r w:rsidR="00A542CB" w:rsidRPr="00A542CB">
        <w:t>ed field</w:t>
      </w:r>
      <w:r w:rsidR="002D395D" w:rsidRPr="002D395D">
        <w:t xml:space="preserve"> </w:t>
      </w:r>
      <w:r w:rsidR="00C672D9">
        <w:t>in</w:t>
      </w:r>
      <w:r w:rsidR="002D395D" w:rsidRPr="002D395D">
        <w:t xml:space="preserve"> Gazebo </w:t>
      </w:r>
      <w:r w:rsidR="009B6AAC">
        <w:t>to</w:t>
      </w:r>
      <w:r w:rsidR="002D395D" w:rsidRPr="002D395D">
        <w:t xml:space="preserve"> test </w:t>
      </w:r>
      <w:r w:rsidR="009B6AAC">
        <w:t xml:space="preserve">the </w:t>
      </w:r>
      <w:r w:rsidR="00EE480D">
        <w:t xml:space="preserve">robotic </w:t>
      </w:r>
      <w:r w:rsidR="009B6AAC" w:rsidRPr="002D395D">
        <w:t>navigation algorithm</w:t>
      </w:r>
      <w:r w:rsidR="009B6AAC">
        <w:t>.</w:t>
      </w:r>
      <w:r w:rsidR="002D395D" w:rsidRPr="002D395D">
        <w:t xml:space="preserve"> </w:t>
      </w:r>
    </w:p>
    <w:p w14:paraId="7B64C0D2" w14:textId="723272DE" w:rsidR="002D395D" w:rsidRPr="00EE480D" w:rsidRDefault="00467513" w:rsidP="002D395D">
      <w:pPr>
        <w:pStyle w:val="a"/>
      </w:pPr>
      <w:r>
        <w:rPr>
          <w:w w:val="105"/>
        </w:rPr>
        <w:t>Modif</w:t>
      </w:r>
      <w:r w:rsidR="00C672D9">
        <w:rPr>
          <w:w w:val="105"/>
        </w:rPr>
        <w:t>ied</w:t>
      </w:r>
      <w:r w:rsidR="002D395D">
        <w:rPr>
          <w:w w:val="105"/>
        </w:rPr>
        <w:t xml:space="preserve"> VI-SLAM, a </w:t>
      </w:r>
      <w:r w:rsidR="00EE480D">
        <w:rPr>
          <w:w w:val="105"/>
        </w:rPr>
        <w:t>V</w:t>
      </w:r>
      <w:r w:rsidR="00101DC2" w:rsidRPr="00101DC2">
        <w:rPr>
          <w:w w:val="105"/>
        </w:rPr>
        <w:t>isual-</w:t>
      </w:r>
      <w:r w:rsidR="00101DC2">
        <w:rPr>
          <w:w w:val="105"/>
        </w:rPr>
        <w:t>I</w:t>
      </w:r>
      <w:r w:rsidR="00101DC2" w:rsidRPr="00101DC2">
        <w:rPr>
          <w:w w:val="105"/>
        </w:rPr>
        <w:t xml:space="preserve">nertial Simultaneous Localization </w:t>
      </w:r>
      <w:r w:rsidR="00101DC2">
        <w:rPr>
          <w:w w:val="105"/>
        </w:rPr>
        <w:t>a</w:t>
      </w:r>
      <w:r w:rsidR="00101DC2" w:rsidRPr="00101DC2">
        <w:rPr>
          <w:w w:val="105"/>
        </w:rPr>
        <w:t xml:space="preserve">nd Mapping </w:t>
      </w:r>
      <w:r w:rsidR="00101DC2">
        <w:rPr>
          <w:w w:val="105"/>
        </w:rPr>
        <w:t>A</w:t>
      </w:r>
      <w:r w:rsidR="00101DC2" w:rsidRPr="00101DC2">
        <w:rPr>
          <w:w w:val="105"/>
        </w:rPr>
        <w:t>lgorithm</w:t>
      </w:r>
      <w:r w:rsidR="00101DC2">
        <w:rPr>
          <w:w w:val="105"/>
        </w:rPr>
        <w:t xml:space="preserve"> </w:t>
      </w:r>
      <w:r w:rsidR="00A95A36">
        <w:rPr>
          <w:w w:val="105"/>
        </w:rPr>
        <w:t>to further improve the localization</w:t>
      </w:r>
      <w:r w:rsidR="00101DC2">
        <w:rPr>
          <w:w w:val="105"/>
        </w:rPr>
        <w:t xml:space="preserve"> performance</w:t>
      </w:r>
      <w:r w:rsidR="00A95A36">
        <w:rPr>
          <w:w w:val="105"/>
        </w:rPr>
        <w:t xml:space="preserve"> of the robot.</w:t>
      </w:r>
    </w:p>
    <w:p w14:paraId="03D8E899" w14:textId="4E6592E2" w:rsidR="00EE480D" w:rsidRPr="00A95A36" w:rsidRDefault="00EE480D" w:rsidP="003B1611">
      <w:pPr>
        <w:pStyle w:val="a"/>
      </w:pPr>
      <w:r>
        <w:t>T</w:t>
      </w:r>
      <w:r w:rsidRPr="00EE480D">
        <w:t>rain</w:t>
      </w:r>
      <w:r>
        <w:t>ed</w:t>
      </w:r>
      <w:r w:rsidRPr="00EE480D">
        <w:t xml:space="preserve"> </w:t>
      </w:r>
      <w:r w:rsidR="00926F40">
        <w:t>a</w:t>
      </w:r>
      <w:r w:rsidRPr="00EE480D">
        <w:t xml:space="preserve"> model for crop</w:t>
      </w:r>
      <w:r w:rsidR="006D1718">
        <w:t>/road</w:t>
      </w:r>
      <w:r w:rsidRPr="00EE480D">
        <w:t xml:space="preserve"> identification </w:t>
      </w:r>
      <w:r>
        <w:t>u</w:t>
      </w:r>
      <w:r w:rsidRPr="00EE480D">
        <w:t>s</w:t>
      </w:r>
      <w:r>
        <w:t>ing</w:t>
      </w:r>
      <w:r w:rsidRPr="00EE480D">
        <w:t xml:space="preserve"> yolov5, an object detection architecture</w:t>
      </w:r>
      <w:r w:rsidR="00926F40">
        <w:t xml:space="preserve"> to improve the identification capability at the sparse crop environment (</w:t>
      </w:r>
      <w:r w:rsidR="00926F40" w:rsidRPr="00EE480D">
        <w:t xml:space="preserve">where 2D-Lidar </w:t>
      </w:r>
      <w:r w:rsidR="00926F40">
        <w:t>performance is poor)</w:t>
      </w:r>
      <w:r>
        <w:t xml:space="preserve">. </w:t>
      </w:r>
      <w:r w:rsidRPr="00EE480D">
        <w:t xml:space="preserve">   </w:t>
      </w:r>
    </w:p>
    <w:p w14:paraId="727C3DAD" w14:textId="40D358A5" w:rsidR="00A95A36" w:rsidRPr="00A95A36" w:rsidRDefault="00A95A36" w:rsidP="00A95A36">
      <w:pPr>
        <w:pStyle w:val="a"/>
        <w:numPr>
          <w:ilvl w:val="0"/>
          <w:numId w:val="0"/>
        </w:numPr>
        <w:ind w:left="216"/>
        <w:rPr>
          <w:b/>
          <w:bCs/>
        </w:rPr>
      </w:pPr>
      <w:r w:rsidRPr="00A95A36">
        <w:rPr>
          <w:b/>
          <w:bCs/>
          <w:w w:val="105"/>
        </w:rPr>
        <w:t>Soft Robots Project</w:t>
      </w:r>
    </w:p>
    <w:bookmarkEnd w:id="0"/>
    <w:p w14:paraId="4962C944" w14:textId="6AB44CA2" w:rsidR="00101DC2" w:rsidRDefault="00501AB4" w:rsidP="00256D95">
      <w:pPr>
        <w:pStyle w:val="a"/>
      </w:pPr>
      <w:r>
        <w:t>Us</w:t>
      </w:r>
      <w:r w:rsidR="00101DC2">
        <w:t xml:space="preserve">ed inverse learning </w:t>
      </w:r>
      <w:r w:rsidR="00926F40">
        <w:t>to</w:t>
      </w:r>
      <w:r w:rsidR="00926F40" w:rsidRPr="002D395D">
        <w:t xml:space="preserve"> </w:t>
      </w:r>
      <w:r>
        <w:t xml:space="preserve">train a model to </w:t>
      </w:r>
      <w:r w:rsidR="00926F40" w:rsidRPr="002D395D">
        <w:t xml:space="preserve">generate the </w:t>
      </w:r>
      <w:r w:rsidR="00926F40">
        <w:t>physical</w:t>
      </w:r>
      <w:r w:rsidR="00926F40" w:rsidRPr="002D395D">
        <w:t xml:space="preserve"> </w:t>
      </w:r>
      <w:r w:rsidR="006D1718">
        <w:t xml:space="preserve">design </w:t>
      </w:r>
      <w:r w:rsidR="00926F40" w:rsidRPr="002D395D">
        <w:t>parameters for</w:t>
      </w:r>
      <w:r w:rsidR="006D1718">
        <w:t xml:space="preserve"> </w:t>
      </w:r>
      <w:r w:rsidR="00926F40" w:rsidRPr="002D395D">
        <w:t>soft robot</w:t>
      </w:r>
      <w:r w:rsidR="006D1718">
        <w:t>s</w:t>
      </w:r>
      <w:r w:rsidR="00926F40">
        <w:t>.</w:t>
      </w:r>
    </w:p>
    <w:p w14:paraId="01676038" w14:textId="586A9DE8" w:rsidR="00753E3F" w:rsidRPr="0057550A" w:rsidRDefault="00753E3F" w:rsidP="00753E3F">
      <w:pPr>
        <w:pStyle w:val="2"/>
        <w:rPr>
          <w:sz w:val="22"/>
          <w:szCs w:val="22"/>
        </w:rPr>
      </w:pPr>
      <w:r w:rsidRPr="0057550A">
        <w:rPr>
          <w:caps w:val="0"/>
          <w:sz w:val="22"/>
          <w:szCs w:val="22"/>
        </w:rPr>
        <w:t>UCLA Center for Neurobehavioral Genetics</w:t>
      </w:r>
    </w:p>
    <w:p w14:paraId="75E2E5FC" w14:textId="76D62D83" w:rsidR="00753E3F" w:rsidRDefault="00753E3F" w:rsidP="00753E3F">
      <w:pPr>
        <w:pStyle w:val="a"/>
        <w:numPr>
          <w:ilvl w:val="0"/>
          <w:numId w:val="0"/>
        </w:numPr>
        <w:ind w:left="216" w:hanging="216"/>
      </w:pPr>
      <w:r w:rsidRPr="00D5516E">
        <w:t>Undergraduate Researcher</w:t>
      </w:r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136E">
        <w:t>20</w:t>
      </w:r>
      <w:r>
        <w:t>20</w:t>
      </w:r>
      <w:r w:rsidRPr="0037136E">
        <w:t>.0</w:t>
      </w:r>
      <w:r>
        <w:t>6</w:t>
      </w:r>
      <w:r w:rsidRPr="0037136E">
        <w:t xml:space="preserve"> </w:t>
      </w:r>
      <w:r>
        <w:t xml:space="preserve">– </w:t>
      </w:r>
    </w:p>
    <w:p w14:paraId="6D5D1091" w14:textId="3B63C6F7" w:rsidR="00504F0A" w:rsidRDefault="00504F0A" w:rsidP="00504F0A">
      <w:pPr>
        <w:pStyle w:val="a"/>
        <w:numPr>
          <w:ilvl w:val="0"/>
          <w:numId w:val="0"/>
        </w:numPr>
        <w:ind w:left="216"/>
      </w:pPr>
      <w:proofErr w:type="spellStart"/>
      <w:r w:rsidRPr="00504F0A">
        <w:rPr>
          <w:b/>
          <w:bCs/>
        </w:rPr>
        <w:t>eQTL</w:t>
      </w:r>
      <w:proofErr w:type="spellEnd"/>
      <w:r w:rsidRPr="00504F0A">
        <w:rPr>
          <w:b/>
          <w:bCs/>
        </w:rPr>
        <w:t xml:space="preserve"> </w:t>
      </w:r>
      <w:r>
        <w:rPr>
          <w:b/>
          <w:bCs/>
        </w:rPr>
        <w:t>M</w:t>
      </w:r>
      <w:r w:rsidRPr="00504F0A">
        <w:rPr>
          <w:b/>
          <w:bCs/>
        </w:rPr>
        <w:t xml:space="preserve">apping </w:t>
      </w:r>
      <w:r>
        <w:rPr>
          <w:b/>
          <w:bCs/>
        </w:rPr>
        <w:t>Project</w:t>
      </w:r>
    </w:p>
    <w:p w14:paraId="353DFD46" w14:textId="3BA1A983" w:rsidR="00890B5E" w:rsidRPr="00890B5E" w:rsidRDefault="00504F0A" w:rsidP="002566FC">
      <w:pPr>
        <w:pStyle w:val="a"/>
      </w:pPr>
      <w:r w:rsidRPr="00890B5E">
        <w:t>P</w:t>
      </w:r>
      <w:r w:rsidR="00717982" w:rsidRPr="00890B5E">
        <w:t xml:space="preserve">rocess RNA sequence data eliminating useless data </w:t>
      </w:r>
      <w:r w:rsidR="00890B5E" w:rsidRPr="00890B5E">
        <w:t xml:space="preserve">to feed </w:t>
      </w:r>
      <w:proofErr w:type="spellStart"/>
      <w:r w:rsidR="00717982" w:rsidRPr="00890B5E">
        <w:t>CiberSort</w:t>
      </w:r>
      <w:proofErr w:type="spellEnd"/>
      <w:r w:rsidR="00890B5E" w:rsidRPr="00890B5E">
        <w:t>, TWAS-Fusion and other state of art algorithm.</w:t>
      </w:r>
    </w:p>
    <w:p w14:paraId="739338DE" w14:textId="1EB93BB5" w:rsidR="00717982" w:rsidRPr="00890B5E" w:rsidRDefault="00890B5E" w:rsidP="002566FC">
      <w:pPr>
        <w:pStyle w:val="a"/>
      </w:pPr>
      <w:r w:rsidRPr="00890B5E">
        <w:rPr>
          <w:w w:val="105"/>
        </w:rPr>
        <w:t>Perform</w:t>
      </w:r>
      <w:r w:rsidR="00717982" w:rsidRPr="00890B5E">
        <w:rPr>
          <w:spacing w:val="-5"/>
          <w:w w:val="105"/>
        </w:rPr>
        <w:t xml:space="preserve"> </w:t>
      </w:r>
      <w:r w:rsidRPr="00890B5E">
        <w:rPr>
          <w:spacing w:val="-5"/>
          <w:w w:val="105"/>
        </w:rPr>
        <w:t>Principal Component Analysis (</w:t>
      </w:r>
      <w:r w:rsidR="00717982" w:rsidRPr="00890B5E">
        <w:rPr>
          <w:w w:val="105"/>
        </w:rPr>
        <w:t>PCA</w:t>
      </w:r>
      <w:r w:rsidRPr="00890B5E">
        <w:rPr>
          <w:w w:val="105"/>
        </w:rPr>
        <w:t>), data visualization</w:t>
      </w:r>
      <w:r w:rsidR="00717982" w:rsidRPr="00890B5E">
        <w:rPr>
          <w:spacing w:val="-4"/>
          <w:w w:val="105"/>
        </w:rPr>
        <w:t xml:space="preserve"> </w:t>
      </w:r>
      <w:r w:rsidR="00717982" w:rsidRPr="00890B5E">
        <w:rPr>
          <w:w w:val="105"/>
        </w:rPr>
        <w:t>and</w:t>
      </w:r>
      <w:r w:rsidR="00717982" w:rsidRPr="00890B5E">
        <w:rPr>
          <w:spacing w:val="-4"/>
          <w:w w:val="105"/>
        </w:rPr>
        <w:t xml:space="preserve"> </w:t>
      </w:r>
      <w:r w:rsidR="00717982" w:rsidRPr="00890B5E">
        <w:rPr>
          <w:w w:val="105"/>
        </w:rPr>
        <w:t>other</w:t>
      </w:r>
      <w:r w:rsidR="00717982" w:rsidRPr="00890B5E">
        <w:rPr>
          <w:spacing w:val="-5"/>
          <w:w w:val="105"/>
        </w:rPr>
        <w:t xml:space="preserve"> </w:t>
      </w:r>
      <w:r w:rsidR="00717982" w:rsidRPr="00890B5E">
        <w:rPr>
          <w:w w:val="105"/>
        </w:rPr>
        <w:t>data</w:t>
      </w:r>
      <w:r w:rsidR="00717982" w:rsidRPr="00890B5E">
        <w:rPr>
          <w:spacing w:val="-4"/>
          <w:w w:val="105"/>
        </w:rPr>
        <w:t xml:space="preserve"> </w:t>
      </w:r>
      <w:r w:rsidR="00504F0A" w:rsidRPr="00890B5E">
        <w:rPr>
          <w:w w:val="105"/>
        </w:rPr>
        <w:t>analysis</w:t>
      </w:r>
      <w:r w:rsidR="00717982" w:rsidRPr="00890B5E">
        <w:rPr>
          <w:spacing w:val="-4"/>
          <w:w w:val="105"/>
        </w:rPr>
        <w:t xml:space="preserve"> </w:t>
      </w:r>
      <w:r w:rsidR="00717982" w:rsidRPr="00890B5E">
        <w:rPr>
          <w:w w:val="105"/>
        </w:rPr>
        <w:t>using</w:t>
      </w:r>
      <w:r w:rsidR="00717982" w:rsidRPr="00890B5E">
        <w:rPr>
          <w:spacing w:val="-5"/>
          <w:w w:val="105"/>
        </w:rPr>
        <w:t xml:space="preserve"> </w:t>
      </w:r>
      <w:r w:rsidR="00717982" w:rsidRPr="00890B5E">
        <w:rPr>
          <w:w w:val="105"/>
        </w:rPr>
        <w:t>R.</w:t>
      </w:r>
    </w:p>
    <w:p w14:paraId="743807A9" w14:textId="2B6820D5" w:rsidR="00A420DB" w:rsidRDefault="00A420DB" w:rsidP="00A420DB">
      <w:pPr>
        <w:pStyle w:val="1"/>
      </w:pPr>
      <w:r>
        <w:t>Publication</w:t>
      </w:r>
    </w:p>
    <w:p w14:paraId="316A08E8" w14:textId="3C51A005" w:rsidR="00190C3E" w:rsidRDefault="00C61158" w:rsidP="00C61158">
      <w:pPr>
        <w:pStyle w:val="a"/>
        <w:numPr>
          <w:ilvl w:val="0"/>
          <w:numId w:val="0"/>
        </w:numPr>
        <w:ind w:left="216"/>
        <w:rPr>
          <w:i/>
        </w:rPr>
      </w:pPr>
      <w:proofErr w:type="spellStart"/>
      <w:r w:rsidRPr="00890B5E">
        <w:rPr>
          <w:iCs/>
        </w:rPr>
        <w:t>Tommer</w:t>
      </w:r>
      <w:proofErr w:type="spellEnd"/>
      <w:r w:rsidRPr="00890B5E">
        <w:rPr>
          <w:iCs/>
        </w:rPr>
        <w:t xml:space="preserve"> Schwarz, Toni Boltz, </w:t>
      </w:r>
      <w:proofErr w:type="spellStart"/>
      <w:r w:rsidRPr="00890B5E">
        <w:rPr>
          <w:iCs/>
        </w:rPr>
        <w:t>Kangcheng</w:t>
      </w:r>
      <w:proofErr w:type="spellEnd"/>
      <w:r w:rsidRPr="00890B5E">
        <w:rPr>
          <w:iCs/>
        </w:rPr>
        <w:t xml:space="preserve"> Hou, </w:t>
      </w:r>
      <w:proofErr w:type="spellStart"/>
      <w:r w:rsidRPr="00890B5E">
        <w:rPr>
          <w:iCs/>
        </w:rPr>
        <w:t>Merel</w:t>
      </w:r>
      <w:proofErr w:type="spellEnd"/>
      <w:r w:rsidRPr="00890B5E">
        <w:rPr>
          <w:iCs/>
        </w:rPr>
        <w:t xml:space="preserve"> Bot, </w:t>
      </w:r>
      <w:r w:rsidRPr="00890B5E">
        <w:rPr>
          <w:b/>
          <w:bCs/>
          <w:iCs/>
        </w:rPr>
        <w:t>Chenda Duan</w:t>
      </w:r>
      <w:r w:rsidRPr="00890B5E">
        <w:rPr>
          <w:iCs/>
        </w:rPr>
        <w:t xml:space="preserve">, </w:t>
      </w:r>
      <w:proofErr w:type="spellStart"/>
      <w:r w:rsidRPr="00890B5E">
        <w:rPr>
          <w:iCs/>
        </w:rPr>
        <w:t>Loes</w:t>
      </w:r>
      <w:proofErr w:type="spellEnd"/>
      <w:r w:rsidRPr="00890B5E">
        <w:rPr>
          <w:iCs/>
        </w:rPr>
        <w:t xml:space="preserve"> Olde </w:t>
      </w:r>
      <w:proofErr w:type="spellStart"/>
      <w:r w:rsidRPr="00890B5E">
        <w:rPr>
          <w:iCs/>
        </w:rPr>
        <w:t>Loohuis</w:t>
      </w:r>
      <w:proofErr w:type="spellEnd"/>
      <w:r w:rsidRPr="00890B5E">
        <w:rPr>
          <w:iCs/>
        </w:rPr>
        <w:t xml:space="preserve">, Marco P. Boks, René S. Kahn, Roel A. </w:t>
      </w:r>
      <w:proofErr w:type="spellStart"/>
      <w:proofErr w:type="gramStart"/>
      <w:r w:rsidRPr="00890B5E">
        <w:rPr>
          <w:iCs/>
        </w:rPr>
        <w:t>Ophoff</w:t>
      </w:r>
      <w:proofErr w:type="spellEnd"/>
      <w:r w:rsidRPr="00890B5E">
        <w:rPr>
          <w:iCs/>
        </w:rPr>
        <w:t xml:space="preserve"> ,</w:t>
      </w:r>
      <w:proofErr w:type="gramEnd"/>
      <w:r w:rsidRPr="00890B5E">
        <w:rPr>
          <w:iCs/>
        </w:rPr>
        <w:t xml:space="preserve"> Bogdan </w:t>
      </w:r>
      <w:proofErr w:type="spellStart"/>
      <w:r w:rsidRPr="00890B5E">
        <w:rPr>
          <w:iCs/>
        </w:rPr>
        <w:t>Pasaniuc</w:t>
      </w:r>
      <w:proofErr w:type="spellEnd"/>
      <w:r w:rsidRPr="00890B5E">
        <w:rPr>
          <w:iCs/>
        </w:rPr>
        <w:t xml:space="preserve">, “Powerful </w:t>
      </w:r>
      <w:proofErr w:type="spellStart"/>
      <w:r w:rsidRPr="00890B5E">
        <w:rPr>
          <w:iCs/>
        </w:rPr>
        <w:t>eQTL</w:t>
      </w:r>
      <w:proofErr w:type="spellEnd"/>
      <w:r w:rsidRPr="00890B5E">
        <w:rPr>
          <w:iCs/>
        </w:rPr>
        <w:t xml:space="preserve"> mapping through low coverage RNA sequencing”</w:t>
      </w:r>
      <w:r w:rsidR="00190C3E" w:rsidRPr="00890B5E">
        <w:rPr>
          <w:iCs/>
        </w:rPr>
        <w:t xml:space="preserve">, submitted to </w:t>
      </w:r>
      <w:r w:rsidR="00890B5E" w:rsidRPr="00890B5E">
        <w:rPr>
          <w:iCs/>
        </w:rPr>
        <w:t>The American Journal of Human Genetics</w:t>
      </w:r>
      <w:r w:rsidR="00CF0900" w:rsidRPr="00890B5E">
        <w:rPr>
          <w:iCs/>
        </w:rPr>
        <w:t xml:space="preserve"> </w:t>
      </w:r>
      <w:r w:rsidR="00190C3E" w:rsidRPr="00890B5E">
        <w:rPr>
          <w:iCs/>
        </w:rPr>
        <w:t>and is currently under review</w:t>
      </w:r>
      <w:r w:rsidR="00890B5E">
        <w:rPr>
          <w:i/>
        </w:rPr>
        <w:t>.</w:t>
      </w:r>
    </w:p>
    <w:p w14:paraId="2274BEC1" w14:textId="77777777" w:rsidR="00DA018C" w:rsidRPr="00C61158" w:rsidRDefault="00DA018C" w:rsidP="00C61158">
      <w:pPr>
        <w:pStyle w:val="a"/>
        <w:numPr>
          <w:ilvl w:val="0"/>
          <w:numId w:val="0"/>
        </w:numPr>
        <w:ind w:left="216"/>
        <w:rPr>
          <w:i/>
        </w:rPr>
      </w:pPr>
    </w:p>
    <w:p w14:paraId="47DFE3FA" w14:textId="4C606F86" w:rsidR="00DA018C" w:rsidRDefault="00DA018C" w:rsidP="00C61158">
      <w:pPr>
        <w:pStyle w:val="a"/>
        <w:numPr>
          <w:ilvl w:val="0"/>
          <w:numId w:val="0"/>
        </w:numPr>
        <w:ind w:left="216"/>
        <w:rPr>
          <w:lang w:eastAsia="zh-CN"/>
        </w:rPr>
      </w:pPr>
      <w:r w:rsidRPr="00DA018C">
        <w:t>Du, Y.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 w:rsidRPr="003D4DD8">
        <w:rPr>
          <w:b/>
          <w:bCs/>
          <w:lang w:eastAsia="zh-CN"/>
        </w:rPr>
        <w:t>Duan, C</w:t>
      </w:r>
      <w:r>
        <w:rPr>
          <w:lang w:eastAsia="zh-CN"/>
        </w:rPr>
        <w:t xml:space="preserve">., </w:t>
      </w:r>
      <w:r w:rsidRPr="00DA018C">
        <w:rPr>
          <w:lang w:eastAsia="zh-CN"/>
        </w:rPr>
        <w:t>Jawed, M. K.,</w:t>
      </w:r>
      <w:r>
        <w:rPr>
          <w:lang w:eastAsia="zh-CN"/>
        </w:rPr>
        <w:t xml:space="preserve"> “</w:t>
      </w:r>
      <w:r w:rsidRPr="00DA018C">
        <w:rPr>
          <w:lang w:eastAsia="zh-CN"/>
        </w:rPr>
        <w:t>Inverse design of soft flagellated robots</w:t>
      </w:r>
      <w:r>
        <w:rPr>
          <w:lang w:eastAsia="zh-CN"/>
        </w:rPr>
        <w:t xml:space="preserve">”. </w:t>
      </w:r>
      <w:r w:rsidR="00EF580F">
        <w:rPr>
          <w:lang w:eastAsia="zh-CN"/>
        </w:rPr>
        <w:t>T</w:t>
      </w:r>
      <w:r w:rsidRPr="00DA018C">
        <w:rPr>
          <w:lang w:eastAsia="zh-CN"/>
        </w:rPr>
        <w:t xml:space="preserve">o </w:t>
      </w:r>
      <w:r w:rsidR="00EF580F">
        <w:rPr>
          <w:lang w:eastAsia="zh-CN"/>
        </w:rPr>
        <w:t xml:space="preserve">be </w:t>
      </w:r>
      <w:r w:rsidRPr="00DA018C">
        <w:rPr>
          <w:lang w:eastAsia="zh-CN"/>
        </w:rPr>
        <w:t>submitted to RAL in November 2021</w:t>
      </w:r>
    </w:p>
    <w:p w14:paraId="27977A59" w14:textId="77777777" w:rsidR="00DA018C" w:rsidRDefault="00DA018C" w:rsidP="00C61158">
      <w:pPr>
        <w:pStyle w:val="a"/>
        <w:numPr>
          <w:ilvl w:val="0"/>
          <w:numId w:val="0"/>
        </w:numPr>
        <w:ind w:left="216"/>
        <w:rPr>
          <w:lang w:eastAsia="zh-CN"/>
        </w:rPr>
      </w:pPr>
    </w:p>
    <w:p w14:paraId="25D3282A" w14:textId="7B2B0451" w:rsidR="00DA018C" w:rsidRPr="00DA018C" w:rsidRDefault="00DA018C" w:rsidP="00C61158">
      <w:pPr>
        <w:pStyle w:val="a"/>
        <w:numPr>
          <w:ilvl w:val="0"/>
          <w:numId w:val="0"/>
        </w:numPr>
        <w:ind w:left="216"/>
        <w:rPr>
          <w:lang w:eastAsia="zh-CN"/>
        </w:rPr>
      </w:pPr>
      <w:r w:rsidRPr="00DA018C">
        <w:rPr>
          <w:lang w:eastAsia="zh-CN"/>
        </w:rPr>
        <w:t>Du, Y.</w:t>
      </w:r>
      <w:r>
        <w:rPr>
          <w:lang w:eastAsia="zh-CN"/>
        </w:rPr>
        <w:t xml:space="preserve">, </w:t>
      </w:r>
      <w:r w:rsidRPr="00DA018C">
        <w:rPr>
          <w:lang w:eastAsia="zh-CN"/>
        </w:rPr>
        <w:t>Mo, W.,</w:t>
      </w:r>
      <w:r>
        <w:rPr>
          <w:lang w:eastAsia="zh-CN"/>
        </w:rPr>
        <w:t xml:space="preserve"> </w:t>
      </w:r>
      <w:r w:rsidRPr="003D4DD8">
        <w:rPr>
          <w:b/>
          <w:bCs/>
          <w:lang w:eastAsia="zh-CN"/>
        </w:rPr>
        <w:t>Duan, C</w:t>
      </w:r>
      <w:r w:rsidRPr="00DA018C">
        <w:rPr>
          <w:lang w:eastAsia="zh-CN"/>
        </w:rPr>
        <w:t>.</w:t>
      </w:r>
      <w:r>
        <w:t xml:space="preserve"> </w:t>
      </w:r>
      <w:r w:rsidRPr="00DA018C">
        <w:rPr>
          <w:lang w:eastAsia="zh-CN"/>
        </w:rPr>
        <w:t>Jawed, M. K.,</w:t>
      </w:r>
      <w:r>
        <w:rPr>
          <w:lang w:eastAsia="zh-CN"/>
        </w:rPr>
        <w:t xml:space="preserve"> “</w:t>
      </w:r>
      <w:r w:rsidRPr="00DA018C">
        <w:rPr>
          <w:lang w:eastAsia="zh-CN"/>
        </w:rPr>
        <w:t>2D LiDAR based inter-row navigation algorithm</w:t>
      </w:r>
      <w:r>
        <w:rPr>
          <w:lang w:eastAsia="zh-CN"/>
        </w:rPr>
        <w:t xml:space="preserve">”. </w:t>
      </w:r>
      <w:r w:rsidRPr="00DA018C">
        <w:rPr>
          <w:lang w:eastAsia="zh-CN"/>
        </w:rPr>
        <w:t>To be submitted to IROS 2022</w:t>
      </w:r>
    </w:p>
    <w:p w14:paraId="1F70D145" w14:textId="47AB7FA4" w:rsidR="00DC45D0" w:rsidRDefault="00DC45D0" w:rsidP="00DC45D0">
      <w:pPr>
        <w:pStyle w:val="1"/>
      </w:pPr>
      <w:r>
        <w:lastRenderedPageBreak/>
        <w:t>Course Project</w:t>
      </w:r>
    </w:p>
    <w:p w14:paraId="6BC2D60B" w14:textId="5F03F383" w:rsidR="00621806" w:rsidRPr="00B1399A" w:rsidRDefault="00621806" w:rsidP="00DC45D0">
      <w:pPr>
        <w:pStyle w:val="a"/>
        <w:numPr>
          <w:ilvl w:val="0"/>
          <w:numId w:val="0"/>
        </w:numPr>
        <w:ind w:left="216" w:hanging="216"/>
        <w:rPr>
          <w:b/>
          <w:bCs/>
          <w:iCs/>
        </w:rPr>
      </w:pPr>
      <w:proofErr w:type="spellStart"/>
      <w:r w:rsidRPr="00B1399A">
        <w:rPr>
          <w:b/>
          <w:bCs/>
          <w:iCs/>
        </w:rPr>
        <w:t>Kontagion</w:t>
      </w:r>
      <w:proofErr w:type="spellEnd"/>
      <w:r w:rsidRPr="00B1399A">
        <w:rPr>
          <w:b/>
          <w:bCs/>
          <w:iCs/>
        </w:rPr>
        <w:t>-Game</w:t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iCs/>
        </w:rPr>
        <w:t>2020.1-2020.2</w:t>
      </w:r>
    </w:p>
    <w:p w14:paraId="3A2548B9" w14:textId="6EF7A2D9" w:rsidR="00621806" w:rsidRPr="00B1399A" w:rsidRDefault="00621806" w:rsidP="00DC45D0">
      <w:pPr>
        <w:pStyle w:val="a"/>
        <w:numPr>
          <w:ilvl w:val="0"/>
          <w:numId w:val="0"/>
        </w:numPr>
        <w:ind w:left="216" w:hanging="216"/>
        <w:rPr>
          <w:iCs/>
        </w:rPr>
      </w:pPr>
      <w:r w:rsidRPr="00B1399A">
        <w:rPr>
          <w:b/>
          <w:bCs/>
          <w:iCs/>
        </w:rPr>
        <w:tab/>
      </w:r>
      <w:r w:rsidR="00262153" w:rsidRPr="00B1399A">
        <w:rPr>
          <w:iCs/>
        </w:rPr>
        <w:t>Developed</w:t>
      </w:r>
      <w:r w:rsidR="00262153" w:rsidRPr="00B1399A">
        <w:rPr>
          <w:b/>
          <w:bCs/>
          <w:iCs/>
        </w:rPr>
        <w:t xml:space="preserve"> </w:t>
      </w:r>
      <w:r w:rsidR="00262153" w:rsidRPr="00B1399A">
        <w:rPr>
          <w:iCs/>
        </w:rPr>
        <w:t>the</w:t>
      </w:r>
      <w:r w:rsidRPr="00B1399A">
        <w:rPr>
          <w:iCs/>
        </w:rPr>
        <w:t xml:space="preserve"> game </w:t>
      </w:r>
      <w:r w:rsidR="00262153" w:rsidRPr="00B1399A">
        <w:rPr>
          <w:iCs/>
        </w:rPr>
        <w:t>using</w:t>
      </w:r>
      <w:r w:rsidRPr="00B1399A">
        <w:rPr>
          <w:iCs/>
        </w:rPr>
        <w:t xml:space="preserve"> C++</w:t>
      </w:r>
      <w:r w:rsidR="00262153" w:rsidRPr="00B1399A">
        <w:rPr>
          <w:iCs/>
        </w:rPr>
        <w:t xml:space="preserve"> and </w:t>
      </w:r>
      <w:proofErr w:type="spellStart"/>
      <w:r w:rsidRPr="00B1399A">
        <w:rPr>
          <w:iCs/>
        </w:rPr>
        <w:t>freeglut</w:t>
      </w:r>
      <w:proofErr w:type="spellEnd"/>
      <w:r w:rsidRPr="00B1399A">
        <w:rPr>
          <w:iCs/>
        </w:rPr>
        <w:t xml:space="preserve"> utility library.</w:t>
      </w:r>
    </w:p>
    <w:p w14:paraId="2D2F60C2" w14:textId="770E4EDC" w:rsidR="00262153" w:rsidRPr="00B1399A" w:rsidRDefault="00262153" w:rsidP="00DC45D0">
      <w:pPr>
        <w:pStyle w:val="a"/>
        <w:numPr>
          <w:ilvl w:val="0"/>
          <w:numId w:val="0"/>
        </w:numPr>
        <w:ind w:left="216" w:hanging="216"/>
        <w:rPr>
          <w:b/>
          <w:bCs/>
          <w:iCs/>
        </w:rPr>
      </w:pPr>
      <w:proofErr w:type="spellStart"/>
      <w:r w:rsidRPr="00B1399A">
        <w:rPr>
          <w:b/>
          <w:bCs/>
          <w:iCs/>
        </w:rPr>
        <w:t>GooberEats</w:t>
      </w:r>
      <w:proofErr w:type="spellEnd"/>
      <w:r w:rsidRPr="00B1399A">
        <w:rPr>
          <w:b/>
          <w:bCs/>
          <w:iCs/>
        </w:rPr>
        <w:t>-Delivery Path Planner</w:t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2020.2-2020.3</w:t>
      </w:r>
    </w:p>
    <w:p w14:paraId="4640132B" w14:textId="33083216" w:rsidR="00262153" w:rsidRPr="00B1399A" w:rsidRDefault="00262153" w:rsidP="009507CD">
      <w:pPr>
        <w:pStyle w:val="a"/>
        <w:numPr>
          <w:ilvl w:val="0"/>
          <w:numId w:val="0"/>
        </w:numPr>
        <w:ind w:left="216" w:hanging="216"/>
        <w:rPr>
          <w:iCs/>
        </w:rPr>
      </w:pPr>
      <w:r w:rsidRPr="00B1399A">
        <w:rPr>
          <w:iCs/>
        </w:rPr>
        <w:tab/>
        <w:t xml:space="preserve">Designed a path planner program that can generate the shortest path for delivering several </w:t>
      </w:r>
      <w:proofErr w:type="gramStart"/>
      <w:r w:rsidRPr="00B1399A">
        <w:rPr>
          <w:iCs/>
        </w:rPr>
        <w:t>package</w:t>
      </w:r>
      <w:proofErr w:type="gramEnd"/>
      <w:r w:rsidRPr="00B1399A">
        <w:rPr>
          <w:iCs/>
        </w:rPr>
        <w:t xml:space="preserve"> in west Los Angeles area.</w:t>
      </w:r>
    </w:p>
    <w:p w14:paraId="18D8FACD" w14:textId="2C9A6519" w:rsidR="00621806" w:rsidRPr="00B1399A" w:rsidRDefault="00621806" w:rsidP="00DC45D0">
      <w:pPr>
        <w:pStyle w:val="a"/>
        <w:numPr>
          <w:ilvl w:val="0"/>
          <w:numId w:val="0"/>
        </w:numPr>
        <w:ind w:left="216" w:hanging="216"/>
        <w:rPr>
          <w:b/>
          <w:bCs/>
          <w:iCs/>
        </w:rPr>
      </w:pPr>
      <w:proofErr w:type="spellStart"/>
      <w:r w:rsidRPr="00B1399A">
        <w:rPr>
          <w:b/>
          <w:bCs/>
          <w:iCs/>
        </w:rPr>
        <w:t>Egglendar</w:t>
      </w:r>
      <w:proofErr w:type="spellEnd"/>
      <w:r w:rsidRPr="00B1399A">
        <w:rPr>
          <w:b/>
          <w:bCs/>
          <w:iCs/>
        </w:rPr>
        <w:t xml:space="preserve"> Online Calendar</w:t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b/>
          <w:bCs/>
          <w:iCs/>
        </w:rPr>
        <w:tab/>
      </w:r>
      <w:r w:rsidRPr="00B1399A">
        <w:rPr>
          <w:iCs/>
        </w:rPr>
        <w:t>2020.10 - 2020.12</w:t>
      </w:r>
      <w:r w:rsidRPr="00B1399A">
        <w:rPr>
          <w:b/>
          <w:bCs/>
          <w:iCs/>
        </w:rPr>
        <w:t> </w:t>
      </w:r>
    </w:p>
    <w:p w14:paraId="1A0C3867" w14:textId="19DC2CEB" w:rsidR="00621806" w:rsidRPr="00B1399A" w:rsidRDefault="00621806" w:rsidP="00621806">
      <w:pPr>
        <w:pStyle w:val="a"/>
        <w:numPr>
          <w:ilvl w:val="0"/>
          <w:numId w:val="0"/>
        </w:numPr>
        <w:ind w:left="216"/>
        <w:rPr>
          <w:iCs/>
        </w:rPr>
      </w:pPr>
      <w:r w:rsidRPr="00B1399A">
        <w:rPr>
          <w:iCs/>
        </w:rPr>
        <w:t>Designed an online student calendar specially for international students</w:t>
      </w:r>
      <w:r w:rsidR="0093075A" w:rsidRPr="00B1399A">
        <w:rPr>
          <w:iCs/>
        </w:rPr>
        <w:t xml:space="preserve"> u</w:t>
      </w:r>
      <w:r w:rsidRPr="00B1399A">
        <w:rPr>
          <w:iCs/>
        </w:rPr>
        <w:t>s</w:t>
      </w:r>
      <w:r w:rsidR="0093075A" w:rsidRPr="00B1399A">
        <w:rPr>
          <w:iCs/>
        </w:rPr>
        <w:t>ing</w:t>
      </w:r>
      <w:r w:rsidRPr="00B1399A">
        <w:rPr>
          <w:iCs/>
        </w:rPr>
        <w:t xml:space="preserve"> Bootstrap and Material-UI for designing and </w:t>
      </w:r>
      <w:proofErr w:type="spellStart"/>
      <w:r w:rsidRPr="00B1399A">
        <w:rPr>
          <w:iCs/>
        </w:rPr>
        <w:t>Mysql</w:t>
      </w:r>
      <w:proofErr w:type="spellEnd"/>
      <w:r w:rsidRPr="00B1399A">
        <w:rPr>
          <w:iCs/>
        </w:rPr>
        <w:t xml:space="preserve"> as the database. Project is open-source and can be found at github.com/</w:t>
      </w:r>
      <w:proofErr w:type="spellStart"/>
      <w:r w:rsidRPr="00B1399A">
        <w:rPr>
          <w:iCs/>
        </w:rPr>
        <w:t>Clumsyndicate</w:t>
      </w:r>
      <w:proofErr w:type="spellEnd"/>
      <w:r w:rsidRPr="00B1399A">
        <w:rPr>
          <w:iCs/>
        </w:rPr>
        <w:t>/Smart-Calendar-Frontend </w:t>
      </w:r>
    </w:p>
    <w:p w14:paraId="1572DDED" w14:textId="25B68327" w:rsidR="00BA6BAD" w:rsidRDefault="00C11ECC" w:rsidP="00BA6BAD">
      <w:pPr>
        <w:pStyle w:val="1"/>
      </w:pPr>
      <w:r>
        <w:t>Patent</w:t>
      </w:r>
    </w:p>
    <w:p w14:paraId="003BEFDA" w14:textId="25C9D88B" w:rsidR="0039202E" w:rsidRDefault="0039202E" w:rsidP="00A420DB">
      <w:pPr>
        <w:pStyle w:val="a"/>
        <w:numPr>
          <w:ilvl w:val="0"/>
          <w:numId w:val="0"/>
        </w:numPr>
        <w:ind w:left="216" w:hanging="216"/>
      </w:pPr>
      <w:r w:rsidRPr="00C11ECC">
        <w:t xml:space="preserve">Patent: </w:t>
      </w:r>
      <w:r w:rsidR="004E7013" w:rsidRPr="00C11ECC">
        <w:rPr>
          <w:bCs/>
        </w:rPr>
        <w:t>Ferris Shelf</w:t>
      </w:r>
      <w:r w:rsidR="004E7013" w:rsidRPr="00C11ECC">
        <w:rPr>
          <w:b/>
        </w:rPr>
        <w:t xml:space="preserve"> </w:t>
      </w:r>
      <w:r w:rsidR="004E7013" w:rsidRPr="00C11ECC">
        <w:rPr>
          <w:bCs/>
        </w:rPr>
        <w:t>(</w:t>
      </w:r>
      <w:r w:rsidR="004E7013" w:rsidRPr="00C11ECC">
        <w:t>Utility Model Patent # ZL 2017 2 0414471.6, Issued in June 2018 in China)</w:t>
      </w:r>
    </w:p>
    <w:p w14:paraId="3A03DCA2" w14:textId="23394BF0" w:rsidR="006270A9" w:rsidRDefault="00190C3E">
      <w:pPr>
        <w:pStyle w:val="1"/>
      </w:pPr>
      <w:r>
        <w:t>Leadership/</w:t>
      </w:r>
      <w:r w:rsidR="00A420DB">
        <w:t>Extracurricular Activities</w:t>
      </w:r>
    </w:p>
    <w:p w14:paraId="0EBF05BB" w14:textId="592F22E8" w:rsidR="00E74712" w:rsidRPr="0057550A" w:rsidRDefault="00E74712" w:rsidP="00E74712">
      <w:pPr>
        <w:pStyle w:val="2"/>
        <w:rPr>
          <w:sz w:val="22"/>
          <w:szCs w:val="22"/>
        </w:rPr>
      </w:pPr>
      <w:r w:rsidRPr="0057550A">
        <w:rPr>
          <w:caps w:val="0"/>
          <w:sz w:val="22"/>
          <w:szCs w:val="22"/>
        </w:rPr>
        <w:t xml:space="preserve">UCLA Bruin Space Club </w:t>
      </w:r>
    </w:p>
    <w:p w14:paraId="514B7D72" w14:textId="3F006AB4" w:rsidR="00E74712" w:rsidRDefault="00E74712" w:rsidP="00E74712">
      <w:pPr>
        <w:pStyle w:val="a"/>
        <w:numPr>
          <w:ilvl w:val="0"/>
          <w:numId w:val="0"/>
        </w:numPr>
        <w:ind w:left="216" w:hanging="216"/>
      </w:pPr>
      <w:r w:rsidRPr="00E74712">
        <w:t>Co</w:t>
      </w:r>
      <w:r w:rsidR="00A420DB">
        <w:t>-</w:t>
      </w:r>
      <w:r w:rsidRPr="00E74712">
        <w:t xml:space="preserve">leader of the software sub-team </w:t>
      </w:r>
      <w:r>
        <w:t xml:space="preserve">and </w:t>
      </w:r>
      <w:r w:rsidRPr="00E74712">
        <w:t>Project Overseer</w:t>
      </w:r>
      <w:r>
        <w:tab/>
      </w:r>
      <w:r>
        <w:tab/>
      </w:r>
      <w:r>
        <w:tab/>
      </w:r>
      <w:r>
        <w:tab/>
      </w:r>
      <w:r w:rsidRPr="0037136E">
        <w:t>20</w:t>
      </w:r>
      <w:r>
        <w:t>19</w:t>
      </w:r>
      <w:r w:rsidRPr="0037136E">
        <w:t>.</w:t>
      </w:r>
      <w:r>
        <w:t>1</w:t>
      </w:r>
      <w:r w:rsidRPr="0037136E">
        <w:t xml:space="preserve">0 </w:t>
      </w:r>
      <w:r>
        <w:t xml:space="preserve">– </w:t>
      </w:r>
    </w:p>
    <w:p w14:paraId="73CA765A" w14:textId="1B5F5506" w:rsidR="00E74712" w:rsidRDefault="00E74712" w:rsidP="00E74712">
      <w:pPr>
        <w:pStyle w:val="a"/>
      </w:pPr>
      <w:r>
        <w:t>Develop</w:t>
      </w:r>
      <w:r w:rsidR="00190C3E">
        <w:t>ed</w:t>
      </w:r>
      <w:r>
        <w:t xml:space="preserve"> a platform for scientific payload using a </w:t>
      </w:r>
      <w:r w:rsidR="005F05DB">
        <w:t>high-altitude</w:t>
      </w:r>
      <w:r>
        <w:t xml:space="preserve"> balloon</w:t>
      </w:r>
    </w:p>
    <w:p w14:paraId="392B5401" w14:textId="430B64FE" w:rsidR="00E74712" w:rsidRDefault="00190C3E" w:rsidP="00E74712">
      <w:pPr>
        <w:pStyle w:val="a"/>
      </w:pPr>
      <w:r>
        <w:t>M</w:t>
      </w:r>
      <w:r w:rsidR="00E74712">
        <w:t>onitor</w:t>
      </w:r>
      <w:r w:rsidR="00FC11BB">
        <w:t>ing</w:t>
      </w:r>
      <w:r w:rsidR="005F05DB">
        <w:t xml:space="preserve"> and control</w:t>
      </w:r>
      <w:r w:rsidR="00FC11BB">
        <w:t>ling</w:t>
      </w:r>
      <w:r w:rsidR="00E74712">
        <w:t xml:space="preserve"> the </w:t>
      </w:r>
      <w:r w:rsidR="005F05DB">
        <w:t>status of the</w:t>
      </w:r>
      <w:r w:rsidR="00E74712">
        <w:t xml:space="preserve"> balloon </w:t>
      </w:r>
      <w:r w:rsidR="00A40F5F">
        <w:t>on</w:t>
      </w:r>
      <w:r>
        <w:t xml:space="preserve"> Raspberry Pi and </w:t>
      </w:r>
      <w:proofErr w:type="spellStart"/>
      <w:r>
        <w:t>Xbee</w:t>
      </w:r>
      <w:proofErr w:type="spellEnd"/>
    </w:p>
    <w:p w14:paraId="0356854E" w14:textId="3FF3FEDB" w:rsidR="006270A9" w:rsidRDefault="005F05DB">
      <w:pPr>
        <w:pStyle w:val="a"/>
      </w:pPr>
      <w:r>
        <w:t>Planning updated</w:t>
      </w:r>
      <w:r w:rsidR="00E74712">
        <w:t xml:space="preserve"> </w:t>
      </w:r>
      <w:r>
        <w:t>high-altitude</w:t>
      </w:r>
      <w:r w:rsidR="00E74712">
        <w:t xml:space="preserve"> balloon </w:t>
      </w:r>
      <w:r>
        <w:t>launches</w:t>
      </w:r>
    </w:p>
    <w:p w14:paraId="713E4D09" w14:textId="77777777" w:rsidR="00187847" w:rsidRDefault="00187847" w:rsidP="00187847">
      <w:pPr>
        <w:pStyle w:val="a"/>
      </w:pPr>
      <w:r>
        <w:t>Provided Python tutorial sessions for the new club members</w:t>
      </w:r>
    </w:p>
    <w:p w14:paraId="0E984091" w14:textId="69EA4BE4" w:rsidR="00E53CCA" w:rsidRDefault="00E53CCA" w:rsidP="00E53CCA">
      <w:pPr>
        <w:pStyle w:val="1"/>
      </w:pPr>
      <w:r>
        <w:t>Skills and Interests</w:t>
      </w:r>
    </w:p>
    <w:p w14:paraId="37238305" w14:textId="04A1A693" w:rsidR="00E53CCA" w:rsidRDefault="00E53CCA" w:rsidP="00E53CCA">
      <w:pPr>
        <w:pStyle w:val="a"/>
      </w:pPr>
      <w:r w:rsidRPr="00E53CCA">
        <w:t>Computer Skills: C, C++, Python, Shell</w:t>
      </w:r>
      <w:r w:rsidR="00623E1B">
        <w:t>, R</w:t>
      </w:r>
      <w:r w:rsidRPr="00E53CCA">
        <w:t>, Robot Operating System</w:t>
      </w:r>
    </w:p>
    <w:p w14:paraId="5DAA3B6D" w14:textId="5DA7B0EC" w:rsidR="00E53CCA" w:rsidRDefault="00E53CCA" w:rsidP="00E53CCA">
      <w:pPr>
        <w:pStyle w:val="a"/>
      </w:pPr>
      <w:r>
        <w:t>Language:</w:t>
      </w:r>
      <w:r>
        <w:rPr>
          <w:spacing w:val="16"/>
        </w:rPr>
        <w:t xml:space="preserve"> </w:t>
      </w:r>
      <w:r>
        <w:t>English (fluent),</w:t>
      </w:r>
      <w:r>
        <w:rPr>
          <w:spacing w:val="16"/>
        </w:rPr>
        <w:t xml:space="preserve"> </w:t>
      </w:r>
      <w:r>
        <w:t>mandarin</w:t>
      </w:r>
      <w:r>
        <w:rPr>
          <w:spacing w:val="16"/>
        </w:rPr>
        <w:t xml:space="preserve"> </w:t>
      </w:r>
      <w:r>
        <w:t>(native</w:t>
      </w:r>
      <w:r>
        <w:rPr>
          <w:spacing w:val="17"/>
        </w:rPr>
        <w:t xml:space="preserve"> </w:t>
      </w:r>
      <w:r>
        <w:t>speaker)</w:t>
      </w:r>
    </w:p>
    <w:p w14:paraId="4E0CC7E3" w14:textId="740FE98D" w:rsidR="001B29CF" w:rsidRPr="001B29CF" w:rsidRDefault="002E1029" w:rsidP="00007EAD">
      <w:pPr>
        <w:pStyle w:val="a"/>
        <w:rPr>
          <w:rFonts w:hint="eastAsia"/>
        </w:rPr>
      </w:pPr>
      <w:r>
        <w:t>Hobb</w:t>
      </w:r>
      <w:r w:rsidR="00311BE7">
        <w:t>ies</w:t>
      </w:r>
      <w:r w:rsidRPr="002E1029">
        <w:t xml:space="preserve">: Dual keyboard </w:t>
      </w:r>
      <w:proofErr w:type="spellStart"/>
      <w:r w:rsidRPr="002E1029">
        <w:t>electone</w:t>
      </w:r>
      <w:proofErr w:type="spellEnd"/>
      <w:r w:rsidR="00311BE7">
        <w:t>, basketball</w:t>
      </w:r>
    </w:p>
    <w:sectPr w:rsidR="001B29CF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8CDA9" w14:textId="77777777" w:rsidR="00C24251" w:rsidRDefault="00C24251">
      <w:pPr>
        <w:spacing w:after="0"/>
      </w:pPr>
      <w:r>
        <w:separator/>
      </w:r>
    </w:p>
  </w:endnote>
  <w:endnote w:type="continuationSeparator" w:id="0">
    <w:p w14:paraId="3F71B3D3" w14:textId="77777777" w:rsidR="00C24251" w:rsidRDefault="00C242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AA798" w14:textId="77777777" w:rsidR="006270A9" w:rsidRDefault="009D5933">
    <w:pPr>
      <w:pStyle w:val="a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68875" w14:textId="77777777" w:rsidR="00C24251" w:rsidRDefault="00C24251">
      <w:pPr>
        <w:spacing w:after="0"/>
      </w:pPr>
      <w:r>
        <w:separator/>
      </w:r>
    </w:p>
  </w:footnote>
  <w:footnote w:type="continuationSeparator" w:id="0">
    <w:p w14:paraId="57E0F2D9" w14:textId="77777777" w:rsidR="00C24251" w:rsidRDefault="00C242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3C5D9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16D5D"/>
    <w:multiLevelType w:val="multilevel"/>
    <w:tmpl w:val="B2D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5"/>
  </w:num>
  <w:num w:numId="29">
    <w:abstractNumId w:val="11"/>
  </w:num>
  <w:num w:numId="30">
    <w:abstractNumId w:val="11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21"/>
    <w:rsid w:val="0000119B"/>
    <w:rsid w:val="00007EAD"/>
    <w:rsid w:val="000A4F59"/>
    <w:rsid w:val="00101DC2"/>
    <w:rsid w:val="001027AB"/>
    <w:rsid w:val="00141A4C"/>
    <w:rsid w:val="00187847"/>
    <w:rsid w:val="00190C3E"/>
    <w:rsid w:val="001B29CF"/>
    <w:rsid w:val="001F7C8B"/>
    <w:rsid w:val="0022655F"/>
    <w:rsid w:val="00262153"/>
    <w:rsid w:val="00274799"/>
    <w:rsid w:val="0028162D"/>
    <w:rsid w:val="0028220F"/>
    <w:rsid w:val="00297567"/>
    <w:rsid w:val="002A3AE5"/>
    <w:rsid w:val="002D395D"/>
    <w:rsid w:val="002E1029"/>
    <w:rsid w:val="00311BE7"/>
    <w:rsid w:val="00346B9D"/>
    <w:rsid w:val="00347E48"/>
    <w:rsid w:val="00356C14"/>
    <w:rsid w:val="0037136E"/>
    <w:rsid w:val="0039202E"/>
    <w:rsid w:val="003B5BD7"/>
    <w:rsid w:val="003D4DD8"/>
    <w:rsid w:val="004355DC"/>
    <w:rsid w:val="00437643"/>
    <w:rsid w:val="004520EC"/>
    <w:rsid w:val="00467513"/>
    <w:rsid w:val="004742F3"/>
    <w:rsid w:val="004C0834"/>
    <w:rsid w:val="004E7013"/>
    <w:rsid w:val="00501AB4"/>
    <w:rsid w:val="00504F0A"/>
    <w:rsid w:val="0057550A"/>
    <w:rsid w:val="00582CC3"/>
    <w:rsid w:val="00582D17"/>
    <w:rsid w:val="00597DD4"/>
    <w:rsid w:val="005B1176"/>
    <w:rsid w:val="005F05DB"/>
    <w:rsid w:val="00605CCE"/>
    <w:rsid w:val="00617B26"/>
    <w:rsid w:val="00621806"/>
    <w:rsid w:val="00623E1B"/>
    <w:rsid w:val="006270A9"/>
    <w:rsid w:val="00651C24"/>
    <w:rsid w:val="00675956"/>
    <w:rsid w:val="00681034"/>
    <w:rsid w:val="006D1718"/>
    <w:rsid w:val="006D74C4"/>
    <w:rsid w:val="007065A5"/>
    <w:rsid w:val="00717982"/>
    <w:rsid w:val="00737841"/>
    <w:rsid w:val="00752DF4"/>
    <w:rsid w:val="00753E3F"/>
    <w:rsid w:val="007A3811"/>
    <w:rsid w:val="007A5A64"/>
    <w:rsid w:val="007C5742"/>
    <w:rsid w:val="007E50DF"/>
    <w:rsid w:val="0081114C"/>
    <w:rsid w:val="00816216"/>
    <w:rsid w:val="0087734B"/>
    <w:rsid w:val="00890B5E"/>
    <w:rsid w:val="00926F40"/>
    <w:rsid w:val="0093075A"/>
    <w:rsid w:val="009507CD"/>
    <w:rsid w:val="00983A99"/>
    <w:rsid w:val="009A3B8D"/>
    <w:rsid w:val="009B0219"/>
    <w:rsid w:val="009B6AAC"/>
    <w:rsid w:val="009D5933"/>
    <w:rsid w:val="009E55D6"/>
    <w:rsid w:val="00A40F5F"/>
    <w:rsid w:val="00A420DB"/>
    <w:rsid w:val="00A542CB"/>
    <w:rsid w:val="00A57C98"/>
    <w:rsid w:val="00A95A36"/>
    <w:rsid w:val="00AA5D1E"/>
    <w:rsid w:val="00AD2DAD"/>
    <w:rsid w:val="00AE4190"/>
    <w:rsid w:val="00B1399A"/>
    <w:rsid w:val="00B95F37"/>
    <w:rsid w:val="00BA6BAD"/>
    <w:rsid w:val="00BD768D"/>
    <w:rsid w:val="00C11ECC"/>
    <w:rsid w:val="00C24251"/>
    <w:rsid w:val="00C27936"/>
    <w:rsid w:val="00C61158"/>
    <w:rsid w:val="00C61F8E"/>
    <w:rsid w:val="00C672D9"/>
    <w:rsid w:val="00CF0900"/>
    <w:rsid w:val="00D0337C"/>
    <w:rsid w:val="00D5516E"/>
    <w:rsid w:val="00DA018C"/>
    <w:rsid w:val="00DC45D0"/>
    <w:rsid w:val="00E53CCA"/>
    <w:rsid w:val="00E74712"/>
    <w:rsid w:val="00E82BCC"/>
    <w:rsid w:val="00E83E4B"/>
    <w:rsid w:val="00EE0DBF"/>
    <w:rsid w:val="00EE480D"/>
    <w:rsid w:val="00EF580F"/>
    <w:rsid w:val="00F61A21"/>
    <w:rsid w:val="00F81672"/>
    <w:rsid w:val="00FA00B0"/>
    <w:rsid w:val="00FC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F44D8"/>
  <w15:chartTrackingRefBased/>
  <w15:docId w15:val="{B40870F7-9956-438C-9061-376813E6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26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4520EC"/>
    <w:rPr>
      <w:color w:val="605E5C"/>
      <w:shd w:val="clear" w:color="auto" w:fill="E1DFDD"/>
    </w:rPr>
  </w:style>
  <w:style w:type="paragraph" w:styleId="aff7">
    <w:name w:val="Body Text"/>
    <w:basedOn w:val="a1"/>
    <w:link w:val="aff8"/>
    <w:uiPriority w:val="1"/>
    <w:qFormat/>
    <w:rsid w:val="00E53CCA"/>
    <w:pPr>
      <w:widowControl w:val="0"/>
      <w:autoSpaceDE w:val="0"/>
      <w:autoSpaceDN w:val="0"/>
      <w:spacing w:after="0"/>
      <w:ind w:left="415"/>
    </w:pPr>
    <w:rPr>
      <w:rFonts w:ascii="Arial" w:eastAsia="Arial" w:hAnsi="Arial" w:cs="Arial"/>
      <w:color w:val="auto"/>
      <w:sz w:val="19"/>
      <w:szCs w:val="19"/>
      <w:lang w:eastAsia="en-US"/>
    </w:rPr>
  </w:style>
  <w:style w:type="character" w:customStyle="1" w:styleId="aff8">
    <w:name w:val="正文文本 字符"/>
    <w:basedOn w:val="a2"/>
    <w:link w:val="aff7"/>
    <w:uiPriority w:val="1"/>
    <w:rsid w:val="00E53CCA"/>
    <w:rPr>
      <w:rFonts w:ascii="Arial" w:eastAsia="Arial" w:hAnsi="Arial" w:cs="Arial"/>
      <w:color w:val="auto"/>
      <w:sz w:val="19"/>
      <w:szCs w:val="19"/>
      <w:lang w:eastAsia="en-US"/>
    </w:rPr>
  </w:style>
  <w:style w:type="character" w:styleId="aff9">
    <w:name w:val="Emphasis"/>
    <w:basedOn w:val="a2"/>
    <w:uiPriority w:val="20"/>
    <w:qFormat/>
    <w:rsid w:val="00C61158"/>
    <w:rPr>
      <w:i/>
      <w:iCs/>
    </w:rPr>
  </w:style>
  <w:style w:type="character" w:customStyle="1" w:styleId="30">
    <w:name w:val="标题 3 字符"/>
    <w:basedOn w:val="a2"/>
    <w:link w:val="3"/>
    <w:uiPriority w:val="9"/>
    <w:semiHidden/>
    <w:rsid w:val="0022655F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da@ucl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l52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8FC5F8CD764A49A9EBC3C43B549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B12F8-192A-488B-A7B1-BB03DEC2656D}"/>
      </w:docPartPr>
      <w:docPartBody>
        <w:p w:rsidR="00C61C1E" w:rsidRDefault="00D81E35">
          <w:pPr>
            <w:pStyle w:val="D58FC5F8CD764A49A9EBC3C43B5498D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6F"/>
    <w:rsid w:val="000C64CD"/>
    <w:rsid w:val="00173DB0"/>
    <w:rsid w:val="0037720F"/>
    <w:rsid w:val="003E4EF4"/>
    <w:rsid w:val="005C1E6F"/>
    <w:rsid w:val="007032A7"/>
    <w:rsid w:val="00712752"/>
    <w:rsid w:val="00744C13"/>
    <w:rsid w:val="007C415C"/>
    <w:rsid w:val="00AA5198"/>
    <w:rsid w:val="00B0050F"/>
    <w:rsid w:val="00C61C1E"/>
    <w:rsid w:val="00C90760"/>
    <w:rsid w:val="00D05C52"/>
    <w:rsid w:val="00D81E35"/>
    <w:rsid w:val="00F0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8FC5F8CD764A49A9EBC3C43B5498D9">
    <w:name w:val="D58FC5F8CD764A49A9EBC3C43B549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C:\Users\yil52\AppData\Roaming\Microsoft\Templates\Resume (color).dotx</Template>
  <TotalTime>1667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Ethan Loo</dc:creator>
  <cp:keywords/>
  <cp:lastModifiedBy>Microsoft</cp:lastModifiedBy>
  <cp:revision>25</cp:revision>
  <dcterms:created xsi:type="dcterms:W3CDTF">2021-09-06T00:52:00Z</dcterms:created>
  <dcterms:modified xsi:type="dcterms:W3CDTF">2021-10-09T23:28:00Z</dcterms:modified>
  <cp:version/>
</cp:coreProperties>
</file>